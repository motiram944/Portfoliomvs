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95A25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008983B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913514" wp14:editId="7BEE01A7">
                      <wp:extent cx="2122805" cy="2073275"/>
                      <wp:effectExtent l="19050" t="19050" r="29845" b="4127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0732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C77B72" id="Oval 2" o:spid="_x0000_s1026" alt="Title: Professional Headshot of Man" style="width:167.1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4C4F97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F2FF090" w14:textId="17EB1B7F" w:rsidR="00F5278A" w:rsidRPr="00F5278A" w:rsidRDefault="00F5278A" w:rsidP="00F5278A">
            <w:pPr>
              <w:pStyle w:val="Title"/>
            </w:pPr>
            <w:r>
              <w:t>Motiram shinde</w:t>
            </w:r>
          </w:p>
          <w:p w14:paraId="294BBB38" w14:textId="4E7716BB" w:rsidR="001B2ABD" w:rsidRDefault="001B2ABD" w:rsidP="001B2ABD">
            <w:pPr>
              <w:pStyle w:val="Subtitle"/>
            </w:pPr>
          </w:p>
        </w:tc>
      </w:tr>
      <w:tr w:rsidR="00B90517" w:rsidRPr="004D3011" w14:paraId="145AC820" w14:textId="77777777" w:rsidTr="00104D4D">
        <w:tc>
          <w:tcPr>
            <w:tcW w:w="3600" w:type="dxa"/>
          </w:tcPr>
          <w:sdt>
            <w:sdtPr>
              <w:id w:val="-1711873194"/>
              <w:placeholder>
                <w:docPart w:val="301141DD3EA94EC0BF406E3B9099A715"/>
              </w:placeholder>
              <w:temporary/>
              <w:showingPlcHdr/>
              <w15:appearance w15:val="hidden"/>
            </w:sdtPr>
            <w:sdtEndPr/>
            <w:sdtContent>
              <w:p w14:paraId="15D64288" w14:textId="77777777" w:rsidR="00B90517" w:rsidRDefault="00B90517" w:rsidP="00104D4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28EB46" w14:textId="7F3CDDDA" w:rsidR="00B90517" w:rsidRDefault="006F2669" w:rsidP="006F2669">
            <w:r>
              <w:t xml:space="preserve">I Am </w:t>
            </w:r>
            <w:r w:rsidR="009530F3">
              <w:t>Final</w:t>
            </w:r>
            <w:r>
              <w:t xml:space="preserve"> year </w:t>
            </w:r>
            <w:r w:rsidR="009530F3">
              <w:t>IT</w:t>
            </w:r>
            <w:r>
              <w:t xml:space="preserve"> student and pursuing</w:t>
            </w:r>
            <w:r w:rsidR="009530F3">
              <w:t xml:space="preserve"> my </w:t>
            </w:r>
            <w:proofErr w:type="spellStart"/>
            <w:proofErr w:type="gramStart"/>
            <w:r w:rsidR="009530F3">
              <w:t>B.Tech</w:t>
            </w:r>
            <w:proofErr w:type="spellEnd"/>
            <w:proofErr w:type="gramEnd"/>
            <w:r w:rsidR="009530F3">
              <w:t xml:space="preserve"> degree</w:t>
            </w:r>
            <w:r>
              <w:t xml:space="preserve"> from SGGSIE&amp;T </w:t>
            </w:r>
            <w:proofErr w:type="spellStart"/>
            <w:r>
              <w:t>nanded</w:t>
            </w:r>
            <w:proofErr w:type="spellEnd"/>
            <w:r>
              <w:t xml:space="preserve"> with live CGPA of 9.</w:t>
            </w:r>
            <w:r w:rsidR="009530F3">
              <w:t>21</w:t>
            </w:r>
            <w:r>
              <w:t xml:space="preserve"> . I </w:t>
            </w:r>
            <w:r w:rsidR="0010641A">
              <w:t xml:space="preserve">am good in Data structure AND </w:t>
            </w:r>
            <w:r>
              <w:t xml:space="preserve">problem-solving skills. Proficient in </w:t>
            </w:r>
            <w:proofErr w:type="gramStart"/>
            <w:r>
              <w:t>PYTHON ,C</w:t>
            </w:r>
            <w:proofErr w:type="gramEnd"/>
            <w:r>
              <w:t xml:space="preserve"> </w:t>
            </w:r>
            <w:r w:rsidR="009530F3">
              <w:t xml:space="preserve">AND </w:t>
            </w:r>
            <w:r>
              <w:t>C++ and</w:t>
            </w:r>
            <w:r w:rsidR="009530F3">
              <w:t xml:space="preserve"> </w:t>
            </w:r>
            <w:r>
              <w:t xml:space="preserve">Passionate about implementing and launching new projects. </w:t>
            </w:r>
            <w:r w:rsidR="006639DA">
              <w:t>Looking to start the career as an entry-level software engineer with a reputed firm driven by technology.</w:t>
            </w:r>
          </w:p>
          <w:p w14:paraId="73D6A0B0" w14:textId="77777777" w:rsidR="00B90517" w:rsidRDefault="00B90517" w:rsidP="00104D4D"/>
          <w:sdt>
            <w:sdtPr>
              <w:id w:val="-1954003311"/>
              <w:placeholder>
                <w:docPart w:val="6090324DDC194A3EB3697C0756CFE52B"/>
              </w:placeholder>
              <w:temporary/>
              <w:showingPlcHdr/>
              <w15:appearance w15:val="hidden"/>
            </w:sdtPr>
            <w:sdtEndPr/>
            <w:sdtContent>
              <w:p w14:paraId="0BDF6BFD" w14:textId="77777777" w:rsidR="00B90517" w:rsidRPr="00CB0055" w:rsidRDefault="00B90517" w:rsidP="00104D4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13FF9D3D825440EBB208B42E8E25311"/>
              </w:placeholder>
              <w:temporary/>
              <w:showingPlcHdr/>
              <w15:appearance w15:val="hidden"/>
            </w:sdtPr>
            <w:sdtEndPr/>
            <w:sdtContent>
              <w:p w14:paraId="153E79B1" w14:textId="77777777" w:rsidR="00B90517" w:rsidRDefault="00B90517" w:rsidP="00104D4D">
                <w:r w:rsidRPr="004D3011">
                  <w:t>PHONE:</w:t>
                </w:r>
              </w:p>
            </w:sdtContent>
          </w:sdt>
          <w:p w14:paraId="18CF384C" w14:textId="77777777" w:rsidR="00B90517" w:rsidRDefault="00B90517" w:rsidP="00104D4D">
            <w:r>
              <w:t>8975303848</w:t>
            </w:r>
          </w:p>
          <w:p w14:paraId="60AF698A" w14:textId="77777777" w:rsidR="00B90517" w:rsidRPr="004D3011" w:rsidRDefault="00B90517" w:rsidP="00104D4D"/>
          <w:p w14:paraId="4470BA3C" w14:textId="77777777" w:rsidR="00B90517" w:rsidRDefault="00B90517" w:rsidP="00104D4D"/>
          <w:sdt>
            <w:sdtPr>
              <w:id w:val="-240260293"/>
              <w:placeholder>
                <w:docPart w:val="C242FFD6B1BC40CAA3E3BC76DF5D78A9"/>
              </w:placeholder>
              <w:temporary/>
              <w:showingPlcHdr/>
              <w15:appearance w15:val="hidden"/>
            </w:sdtPr>
            <w:sdtEndPr/>
            <w:sdtContent>
              <w:p w14:paraId="33A5673D" w14:textId="77777777" w:rsidR="00B90517" w:rsidRDefault="00B90517" w:rsidP="00104D4D">
                <w:r w:rsidRPr="004D3011">
                  <w:t>EMAIL:</w:t>
                </w:r>
              </w:p>
            </w:sdtContent>
          </w:sdt>
          <w:p w14:paraId="6B766806" w14:textId="79727FDD" w:rsidR="00B90517" w:rsidRPr="00E4381A" w:rsidRDefault="006639DA" w:rsidP="00104D4D">
            <w:pPr>
              <w:rPr>
                <w:rStyle w:val="Hyperlink"/>
              </w:rPr>
            </w:pPr>
            <w:r>
              <w:t>m</w:t>
            </w:r>
            <w:r w:rsidR="00B90517">
              <w:t>otiramshinde944@gmail.com</w:t>
            </w:r>
          </w:p>
          <w:sdt>
            <w:sdtPr>
              <w:id w:val="-1444214663"/>
              <w:placeholder>
                <w:docPart w:val="A203E1AA44AA470D8C9A1D7A1193DED5"/>
              </w:placeholder>
              <w:temporary/>
              <w:showingPlcHdr/>
              <w15:appearance w15:val="hidden"/>
            </w:sdtPr>
            <w:sdtEndPr/>
            <w:sdtContent>
              <w:p w14:paraId="3881985B" w14:textId="77777777" w:rsidR="00B90517" w:rsidRPr="00CB0055" w:rsidRDefault="00B90517" w:rsidP="00104D4D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EBE9D5E" w14:textId="77228866" w:rsidR="00B90517" w:rsidRDefault="006639DA" w:rsidP="00104D4D">
            <w:r>
              <w:t>S</w:t>
            </w:r>
            <w:r w:rsidR="00B90517">
              <w:t>wimming</w:t>
            </w:r>
          </w:p>
          <w:p w14:paraId="51A815D6" w14:textId="255F3DD4" w:rsidR="00B90517" w:rsidRDefault="006639DA" w:rsidP="00104D4D">
            <w:r>
              <w:t>C</w:t>
            </w:r>
            <w:r w:rsidR="00B90517">
              <w:t>ricket</w:t>
            </w:r>
          </w:p>
          <w:p w14:paraId="385A81CB" w14:textId="4384B24C" w:rsidR="00B90517" w:rsidRDefault="006639DA" w:rsidP="00104D4D">
            <w:r>
              <w:t>W</w:t>
            </w:r>
            <w:r w:rsidR="00B90517">
              <w:t>atching movies</w:t>
            </w:r>
          </w:p>
          <w:p w14:paraId="0332146D" w14:textId="524992D5" w:rsidR="00B90517" w:rsidRPr="004D3011" w:rsidRDefault="006639DA" w:rsidP="00104D4D">
            <w:r>
              <w:t>R</w:t>
            </w:r>
            <w:r w:rsidR="00B90517">
              <w:t>eading</w:t>
            </w:r>
          </w:p>
        </w:tc>
        <w:tc>
          <w:tcPr>
            <w:tcW w:w="720" w:type="dxa"/>
          </w:tcPr>
          <w:p w14:paraId="33465E9C" w14:textId="77777777" w:rsidR="00B90517" w:rsidRDefault="00B90517" w:rsidP="00104D4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E3FFB0D8C2F407C8114AACF1BBEA92D"/>
              </w:placeholder>
              <w:temporary/>
              <w:showingPlcHdr/>
              <w15:appearance w15:val="hidden"/>
            </w:sdtPr>
            <w:sdtEndPr/>
            <w:sdtContent>
              <w:p w14:paraId="2DA84551" w14:textId="77777777" w:rsidR="00B90517" w:rsidRDefault="00B90517" w:rsidP="00104D4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B77F936" w14:textId="77777777" w:rsidR="00B90517" w:rsidRPr="00036450" w:rsidRDefault="00B90517" w:rsidP="00104D4D">
            <w:pPr>
              <w:pStyle w:val="Heading4"/>
            </w:pPr>
            <w:r>
              <w:t xml:space="preserve">Sant </w:t>
            </w:r>
            <w:proofErr w:type="spellStart"/>
            <w:r>
              <w:t>prabhat</w:t>
            </w:r>
            <w:proofErr w:type="spellEnd"/>
            <w:r>
              <w:t xml:space="preserve"> </w:t>
            </w:r>
            <w:proofErr w:type="spellStart"/>
            <w:r>
              <w:t>maharaj</w:t>
            </w:r>
            <w:proofErr w:type="spellEnd"/>
            <w:r>
              <w:t xml:space="preserve"> high school </w:t>
            </w:r>
            <w:proofErr w:type="spellStart"/>
            <w:r>
              <w:t>malegao</w:t>
            </w:r>
            <w:proofErr w:type="spellEnd"/>
          </w:p>
          <w:p w14:paraId="34A05CB7" w14:textId="77777777" w:rsidR="00B90517" w:rsidRPr="00B359E4" w:rsidRDefault="00B90517" w:rsidP="00104D4D">
            <w:pPr>
              <w:pStyle w:val="Date"/>
            </w:pPr>
            <w:r>
              <w:t>10th</w:t>
            </w:r>
          </w:p>
          <w:p w14:paraId="0711B8FE" w14:textId="77777777" w:rsidR="00B90517" w:rsidRDefault="00B90517" w:rsidP="00104D4D">
            <w:r>
              <w:t>85.20%</w:t>
            </w:r>
          </w:p>
          <w:p w14:paraId="4DF299F3" w14:textId="77777777" w:rsidR="00B90517" w:rsidRDefault="00B90517" w:rsidP="00104D4D">
            <w:r>
              <w:t>2015</w:t>
            </w:r>
          </w:p>
          <w:p w14:paraId="6F08E986" w14:textId="77777777" w:rsidR="00B90517" w:rsidRPr="00B359E4" w:rsidRDefault="00B90517" w:rsidP="00104D4D">
            <w:pPr>
              <w:pStyle w:val="Heading4"/>
            </w:pPr>
            <w:r>
              <w:t xml:space="preserve">Jr. </w:t>
            </w:r>
            <w:proofErr w:type="spellStart"/>
            <w:r>
              <w:t>Munjaji</w:t>
            </w:r>
            <w:proofErr w:type="spellEnd"/>
            <w:r>
              <w:t xml:space="preserve"> college </w:t>
            </w:r>
            <w:proofErr w:type="spellStart"/>
            <w:r>
              <w:t>malegao</w:t>
            </w:r>
            <w:proofErr w:type="spellEnd"/>
          </w:p>
          <w:p w14:paraId="43F3A93F" w14:textId="77777777" w:rsidR="00B90517" w:rsidRPr="00B359E4" w:rsidRDefault="00B90517" w:rsidP="00104D4D">
            <w:pPr>
              <w:pStyle w:val="Date"/>
            </w:pPr>
            <w:r>
              <w:t>12th</w:t>
            </w:r>
          </w:p>
          <w:p w14:paraId="75B0C18E" w14:textId="77777777" w:rsidR="00B90517" w:rsidRDefault="00B90517" w:rsidP="00104D4D">
            <w:r>
              <w:t>73.08%</w:t>
            </w:r>
          </w:p>
          <w:p w14:paraId="18FE6577" w14:textId="0E2FD616" w:rsidR="00B90517" w:rsidRDefault="009530F3" w:rsidP="00104D4D">
            <w:r>
              <w:t>2017</w:t>
            </w:r>
          </w:p>
          <w:p w14:paraId="728749E3" w14:textId="77777777" w:rsidR="00B90517" w:rsidRDefault="00B90517" w:rsidP="00104D4D">
            <w:pPr>
              <w:pStyle w:val="Heading2"/>
            </w:pPr>
            <w:r>
              <w:t>Projects</w:t>
            </w:r>
          </w:p>
          <w:p w14:paraId="4B2A8A7E" w14:textId="77777777" w:rsidR="00B90517" w:rsidRDefault="00B90517" w:rsidP="00104D4D">
            <w:pPr>
              <w:pStyle w:val="Heading4"/>
              <w:rPr>
                <w:bCs/>
              </w:rPr>
            </w:pPr>
            <w:r>
              <w:t>Voice control car</w:t>
            </w:r>
          </w:p>
          <w:p w14:paraId="3A0FD585" w14:textId="77777777" w:rsidR="00B90517" w:rsidRDefault="00B90517" w:rsidP="00104D4D">
            <w:pPr>
              <w:pStyle w:val="Date"/>
            </w:pPr>
            <w:r>
              <w:t>2 months</w:t>
            </w:r>
          </w:p>
          <w:p w14:paraId="0C7F2FAD" w14:textId="77777777" w:rsidR="00B90517" w:rsidRPr="00F5278A" w:rsidRDefault="00B90517" w:rsidP="00104D4D">
            <w:r>
              <w:t xml:space="preserve">It is Arduino based project in which </w:t>
            </w:r>
            <w:proofErr w:type="spellStart"/>
            <w:r>
              <w:t>bluetooth</w:t>
            </w:r>
            <w:proofErr w:type="spellEnd"/>
            <w:r>
              <w:t xml:space="preserve"> kit is used and it is accepting commands from user phone through app.</w:t>
            </w:r>
          </w:p>
          <w:p w14:paraId="0654C9F5" w14:textId="77777777" w:rsidR="00B90517" w:rsidRDefault="00B90517" w:rsidP="00104D4D">
            <w:r w:rsidRPr="00036450">
              <w:t xml:space="preserve"> </w:t>
            </w:r>
          </w:p>
          <w:p w14:paraId="7DD461C4" w14:textId="77777777" w:rsidR="00B90517" w:rsidRPr="004D3011" w:rsidRDefault="00B90517" w:rsidP="00104D4D">
            <w:pPr>
              <w:pStyle w:val="Heading4"/>
              <w:rPr>
                <w:bCs/>
              </w:rPr>
            </w:pPr>
            <w:r>
              <w:rPr>
                <w:bCs/>
              </w:rPr>
              <w:t>Web page</w:t>
            </w:r>
          </w:p>
          <w:p w14:paraId="57B78B05" w14:textId="77777777" w:rsidR="00B90517" w:rsidRPr="004D3011" w:rsidRDefault="00B90517" w:rsidP="00104D4D">
            <w:pPr>
              <w:pStyle w:val="Date"/>
            </w:pPr>
            <w:r>
              <w:t>15 days</w:t>
            </w:r>
          </w:p>
          <w:p w14:paraId="375D3188" w14:textId="77777777" w:rsidR="00B90517" w:rsidRDefault="00B90517" w:rsidP="00104D4D">
            <w:r>
              <w:t xml:space="preserve">It Web page based on Nanded </w:t>
            </w:r>
            <w:proofErr w:type="spellStart"/>
            <w:r>
              <w:t>tourisom</w:t>
            </w:r>
            <w:proofErr w:type="spellEnd"/>
            <w:r>
              <w:t xml:space="preserve">. Using html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js</w:t>
            </w:r>
            <w:proofErr w:type="spellEnd"/>
            <w:r>
              <w:t xml:space="preserve"> language.</w:t>
            </w:r>
            <w:r w:rsidRPr="004D3011">
              <w:t xml:space="preserve"> </w:t>
            </w:r>
          </w:p>
          <w:p w14:paraId="1FB1FA34" w14:textId="07B75F95" w:rsidR="00B90517" w:rsidRDefault="00160E24" w:rsidP="00104D4D">
            <w:hyperlink r:id="rId12" w:history="1">
              <w:r w:rsidR="00B90517" w:rsidRPr="00965ECF">
                <w:rPr>
                  <w:rStyle w:val="Hyperlink"/>
                </w:rPr>
                <w:t>http://tiny.cc/sp8hmz</w:t>
              </w:r>
            </w:hyperlink>
          </w:p>
          <w:p w14:paraId="09D8565D" w14:textId="77777777" w:rsidR="00B90517" w:rsidRPr="004D3011" w:rsidRDefault="00B90517" w:rsidP="00104D4D">
            <w:pPr>
              <w:pStyle w:val="Heading4"/>
              <w:rPr>
                <w:bCs/>
              </w:rPr>
            </w:pPr>
            <w:r>
              <w:rPr>
                <w:bCs/>
              </w:rPr>
              <w:t>Online quiz app</w:t>
            </w:r>
          </w:p>
          <w:p w14:paraId="4B75ED79" w14:textId="77777777" w:rsidR="00B90517" w:rsidRPr="004D3011" w:rsidRDefault="00B90517" w:rsidP="00104D4D">
            <w:pPr>
              <w:pStyle w:val="Date"/>
            </w:pPr>
            <w:r>
              <w:t>15-30 days</w:t>
            </w:r>
          </w:p>
          <w:p w14:paraId="062423EF" w14:textId="77777777" w:rsidR="00B90517" w:rsidRDefault="00B90517" w:rsidP="00104D4D">
            <w:r>
              <w:t xml:space="preserve">It is Online </w:t>
            </w:r>
            <w:proofErr w:type="spellStart"/>
            <w:r>
              <w:t>mcq</w:t>
            </w:r>
            <w:proofErr w:type="spellEnd"/>
            <w:r>
              <w:t xml:space="preserve"> quiz app made by using Django python framework. </w:t>
            </w:r>
          </w:p>
          <w:p w14:paraId="33834DA9" w14:textId="77777777" w:rsidR="00B90517" w:rsidRDefault="00160E24" w:rsidP="00104D4D">
            <w:hyperlink r:id="rId13" w:history="1">
              <w:r w:rsidR="00B90517" w:rsidRPr="00965ECF">
                <w:rPr>
                  <w:rStyle w:val="Hyperlink"/>
                </w:rPr>
                <w:t>https://quizmvs.herokuapp.com</w:t>
              </w:r>
            </w:hyperlink>
          </w:p>
          <w:p w14:paraId="4F470AF6" w14:textId="77777777" w:rsidR="00B90517" w:rsidRDefault="00B90517" w:rsidP="00104D4D"/>
          <w:p w14:paraId="737C4C8A" w14:textId="77777777" w:rsidR="00B90517" w:rsidRDefault="00B90517" w:rsidP="00104D4D">
            <w:pPr>
              <w:rPr>
                <w:b/>
                <w:bCs/>
              </w:rPr>
            </w:pPr>
            <w:r>
              <w:rPr>
                <w:b/>
                <w:bCs/>
              </w:rPr>
              <w:t>Personal Voice Assistance</w:t>
            </w:r>
          </w:p>
          <w:p w14:paraId="02914DC9" w14:textId="77777777" w:rsidR="00B90517" w:rsidRDefault="00B90517" w:rsidP="00104D4D">
            <w:r>
              <w:t xml:space="preserve">It is AI based project which work like </w:t>
            </w:r>
            <w:proofErr w:type="spellStart"/>
            <w:r>
              <w:t>alexa</w:t>
            </w:r>
            <w:proofErr w:type="spellEnd"/>
            <w:r>
              <w:t xml:space="preserve"> and </w:t>
            </w:r>
            <w:proofErr w:type="gramStart"/>
            <w:r>
              <w:t>google .</w:t>
            </w:r>
            <w:proofErr w:type="gramEnd"/>
          </w:p>
          <w:p w14:paraId="1B61D10B" w14:textId="77777777" w:rsidR="00B90517" w:rsidRPr="005B421C" w:rsidRDefault="00B90517" w:rsidP="00104D4D">
            <w:r>
              <w:t>But it is not completed yet.</w:t>
            </w:r>
          </w:p>
          <w:p w14:paraId="129D4F3E" w14:textId="77777777" w:rsidR="00B90517" w:rsidRDefault="00B90517" w:rsidP="00104D4D"/>
          <w:p w14:paraId="37F5C980" w14:textId="67B4F8B1" w:rsidR="00B90517" w:rsidRDefault="00FD5322" w:rsidP="00104D4D">
            <w:pPr>
              <w:pStyle w:val="Heading2"/>
            </w:pPr>
            <w:r>
              <w:t>Skills</w:t>
            </w:r>
          </w:p>
          <w:p w14:paraId="6B401461" w14:textId="77777777" w:rsidR="00B90517" w:rsidRPr="004D3011" w:rsidRDefault="00B90517" w:rsidP="00104D4D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9BC22E7" wp14:editId="5325AC57">
                  <wp:extent cx="3680460" cy="108204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B2ABD" w14:paraId="44CA9258" w14:textId="77777777" w:rsidTr="001B2ABD">
        <w:tc>
          <w:tcPr>
            <w:tcW w:w="3600" w:type="dxa"/>
          </w:tcPr>
          <w:p w14:paraId="20CB0034" w14:textId="38404CFC" w:rsidR="004D3011" w:rsidRPr="004D3011" w:rsidRDefault="004D3011" w:rsidP="004D3011"/>
        </w:tc>
        <w:tc>
          <w:tcPr>
            <w:tcW w:w="720" w:type="dxa"/>
          </w:tcPr>
          <w:p w14:paraId="26D3908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73985B1" w14:textId="4A018B0D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2A5D18E8" w14:textId="6CB42173" w:rsidR="0043117B" w:rsidRDefault="00160E24" w:rsidP="000C45FF">
      <w:pPr>
        <w:tabs>
          <w:tab w:val="left" w:pos="990"/>
        </w:tabs>
      </w:pPr>
    </w:p>
    <w:p w14:paraId="557420ED" w14:textId="63201084" w:rsidR="00FD5322" w:rsidRPr="00FD5322" w:rsidRDefault="00FD5322" w:rsidP="00FD5322"/>
    <w:p w14:paraId="602691C9" w14:textId="42B3B332" w:rsidR="00FD5322" w:rsidRPr="00FD5322" w:rsidRDefault="00FD5322" w:rsidP="00FD5322"/>
    <w:p w14:paraId="02EE6394" w14:textId="0E6ED326" w:rsidR="00FD5322" w:rsidRDefault="00FD5322" w:rsidP="00FD5322"/>
    <w:p w14:paraId="4CA71CFE" w14:textId="421011FE" w:rsidR="00FD5322" w:rsidRDefault="00FD5322" w:rsidP="00FD5322"/>
    <w:p w14:paraId="7D8F0F51" w14:textId="77777777" w:rsidR="00FD5322" w:rsidRPr="00FD5322" w:rsidRDefault="00FD5322" w:rsidP="00FD5322">
      <w:pPr>
        <w:jc w:val="center"/>
      </w:pPr>
    </w:p>
    <w:sectPr w:rsidR="00FD5322" w:rsidRPr="00FD5322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17CB" w14:textId="77777777" w:rsidR="00B11178" w:rsidRDefault="00B11178" w:rsidP="000C45FF">
      <w:r>
        <w:separator/>
      </w:r>
    </w:p>
  </w:endnote>
  <w:endnote w:type="continuationSeparator" w:id="0">
    <w:p w14:paraId="38211D7A" w14:textId="77777777" w:rsidR="00B11178" w:rsidRDefault="00B111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9F2D" w14:textId="77777777" w:rsidR="00B11178" w:rsidRDefault="00B11178" w:rsidP="000C45FF">
      <w:r>
        <w:separator/>
      </w:r>
    </w:p>
  </w:footnote>
  <w:footnote w:type="continuationSeparator" w:id="0">
    <w:p w14:paraId="51896F65" w14:textId="77777777" w:rsidR="00B11178" w:rsidRDefault="00B111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5EB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AF5783" wp14:editId="34BD2E8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8A"/>
    <w:rsid w:val="00036450"/>
    <w:rsid w:val="00094499"/>
    <w:rsid w:val="000C45FF"/>
    <w:rsid w:val="000E3FD1"/>
    <w:rsid w:val="0010641A"/>
    <w:rsid w:val="00112054"/>
    <w:rsid w:val="001525E1"/>
    <w:rsid w:val="00160E24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421C"/>
    <w:rsid w:val="005E39D5"/>
    <w:rsid w:val="00600670"/>
    <w:rsid w:val="0062123A"/>
    <w:rsid w:val="00646E75"/>
    <w:rsid w:val="006639DA"/>
    <w:rsid w:val="006771D0"/>
    <w:rsid w:val="006F2669"/>
    <w:rsid w:val="00715FCB"/>
    <w:rsid w:val="00743101"/>
    <w:rsid w:val="007775E1"/>
    <w:rsid w:val="007867A0"/>
    <w:rsid w:val="007927F5"/>
    <w:rsid w:val="00802CA0"/>
    <w:rsid w:val="009260CD"/>
    <w:rsid w:val="00952C25"/>
    <w:rsid w:val="009530F3"/>
    <w:rsid w:val="00A2118D"/>
    <w:rsid w:val="00AD76E2"/>
    <w:rsid w:val="00B11178"/>
    <w:rsid w:val="00B20152"/>
    <w:rsid w:val="00B359E4"/>
    <w:rsid w:val="00B57D98"/>
    <w:rsid w:val="00B70850"/>
    <w:rsid w:val="00B9051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278A"/>
    <w:rsid w:val="00F60274"/>
    <w:rsid w:val="00F77FB9"/>
    <w:rsid w:val="00FB068F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806F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quizmvs.herokuapp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iny.cc/sp8hm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52915619-3923-473C-A7BB-050099E6C043%7d\%7bDD20F1C4-090B-47DC-81AF-E9ACAB523D6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Html,Css and Js</c:v>
                </c:pt>
                <c:pt idx="1">
                  <c:v>Python</c:v>
                </c:pt>
                <c:pt idx="2">
                  <c:v>C++</c:v>
                </c:pt>
                <c:pt idx="3">
                  <c:v>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0.65</c:v>
                </c:pt>
                <c:pt idx="1">
                  <c:v>0.8</c:v>
                </c:pt>
                <c:pt idx="2">
                  <c:v>0.75</c:v>
                </c:pt>
                <c:pt idx="3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6C-487D-98D6-15CBEB7B5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1141DD3EA94EC0BF406E3B9099A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A5E0-229F-4C4E-BEE7-89CF1244B60E}"/>
      </w:docPartPr>
      <w:docPartBody>
        <w:p w:rsidR="00FA201F" w:rsidRDefault="001523B2" w:rsidP="001523B2">
          <w:pPr>
            <w:pStyle w:val="301141DD3EA94EC0BF406E3B9099A715"/>
          </w:pPr>
          <w:r w:rsidRPr="00D5459D">
            <w:t>Profile</w:t>
          </w:r>
        </w:p>
      </w:docPartBody>
    </w:docPart>
    <w:docPart>
      <w:docPartPr>
        <w:name w:val="6090324DDC194A3EB3697C0756CF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6DA51-34B1-4998-ACC2-97338766F0EC}"/>
      </w:docPartPr>
      <w:docPartBody>
        <w:p w:rsidR="00FA201F" w:rsidRDefault="001523B2" w:rsidP="001523B2">
          <w:pPr>
            <w:pStyle w:val="6090324DDC194A3EB3697C0756CFE52B"/>
          </w:pPr>
          <w:r w:rsidRPr="00CB0055">
            <w:t>Contact</w:t>
          </w:r>
        </w:p>
      </w:docPartBody>
    </w:docPart>
    <w:docPart>
      <w:docPartPr>
        <w:name w:val="113FF9D3D825440EBB208B42E8E25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E0A6-25B6-4341-89FE-7F600EDF2410}"/>
      </w:docPartPr>
      <w:docPartBody>
        <w:p w:rsidR="00FA201F" w:rsidRDefault="001523B2" w:rsidP="001523B2">
          <w:pPr>
            <w:pStyle w:val="113FF9D3D825440EBB208B42E8E25311"/>
          </w:pPr>
          <w:r w:rsidRPr="004D3011">
            <w:t>PHONE:</w:t>
          </w:r>
        </w:p>
      </w:docPartBody>
    </w:docPart>
    <w:docPart>
      <w:docPartPr>
        <w:name w:val="C242FFD6B1BC40CAA3E3BC76DF5D7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1F8C-85A2-4F61-AB64-30222E5FA00E}"/>
      </w:docPartPr>
      <w:docPartBody>
        <w:p w:rsidR="00FA201F" w:rsidRDefault="001523B2" w:rsidP="001523B2">
          <w:pPr>
            <w:pStyle w:val="C242FFD6B1BC40CAA3E3BC76DF5D78A9"/>
          </w:pPr>
          <w:r w:rsidRPr="004D3011">
            <w:t>EMAIL:</w:t>
          </w:r>
        </w:p>
      </w:docPartBody>
    </w:docPart>
    <w:docPart>
      <w:docPartPr>
        <w:name w:val="A203E1AA44AA470D8C9A1D7A1193D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D4722-262D-41DC-ADB4-AEB69AC169C4}"/>
      </w:docPartPr>
      <w:docPartBody>
        <w:p w:rsidR="00FA201F" w:rsidRDefault="001523B2" w:rsidP="001523B2">
          <w:pPr>
            <w:pStyle w:val="A203E1AA44AA470D8C9A1D7A1193DED5"/>
          </w:pPr>
          <w:r w:rsidRPr="00CB0055">
            <w:t>Hobbies</w:t>
          </w:r>
        </w:p>
      </w:docPartBody>
    </w:docPart>
    <w:docPart>
      <w:docPartPr>
        <w:name w:val="FE3FFB0D8C2F407C8114AACF1BBEA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35A66-4C57-423A-A800-5F6BD9E4C36C}"/>
      </w:docPartPr>
      <w:docPartBody>
        <w:p w:rsidR="00FA201F" w:rsidRDefault="001523B2" w:rsidP="001523B2">
          <w:pPr>
            <w:pStyle w:val="FE3FFB0D8C2F407C8114AACF1BBEA92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B2"/>
    <w:rsid w:val="001523B2"/>
    <w:rsid w:val="00733D0A"/>
    <w:rsid w:val="00F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01141DD3EA94EC0BF406E3B9099A715">
    <w:name w:val="301141DD3EA94EC0BF406E3B9099A715"/>
    <w:rsid w:val="001523B2"/>
  </w:style>
  <w:style w:type="paragraph" w:customStyle="1" w:styleId="6090324DDC194A3EB3697C0756CFE52B">
    <w:name w:val="6090324DDC194A3EB3697C0756CFE52B"/>
    <w:rsid w:val="001523B2"/>
  </w:style>
  <w:style w:type="paragraph" w:customStyle="1" w:styleId="113FF9D3D825440EBB208B42E8E25311">
    <w:name w:val="113FF9D3D825440EBB208B42E8E25311"/>
    <w:rsid w:val="001523B2"/>
  </w:style>
  <w:style w:type="paragraph" w:customStyle="1" w:styleId="C242FFD6B1BC40CAA3E3BC76DF5D78A9">
    <w:name w:val="C242FFD6B1BC40CAA3E3BC76DF5D78A9"/>
    <w:rsid w:val="001523B2"/>
  </w:style>
  <w:style w:type="paragraph" w:customStyle="1" w:styleId="A203E1AA44AA470D8C9A1D7A1193DED5">
    <w:name w:val="A203E1AA44AA470D8C9A1D7A1193DED5"/>
    <w:rsid w:val="001523B2"/>
  </w:style>
  <w:style w:type="paragraph" w:customStyle="1" w:styleId="FE3FFB0D8C2F407C8114AACF1BBEA92D">
    <w:name w:val="FE3FFB0D8C2F407C8114AACF1BBEA92D"/>
    <w:rsid w:val="00152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AD363-0F38-4A92-952C-C0DCA261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{DD20F1C4-090B-47DC-81AF-E9ACAB523D69}tf00546271_win32.dotx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2021-06-24T14:36:00Z</dcterms:created>
  <dcterms:modified xsi:type="dcterms:W3CDTF">2021-06-24T14:57:00Z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